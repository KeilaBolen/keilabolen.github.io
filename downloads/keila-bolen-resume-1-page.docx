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29" w:rsidRPr="00382079" w:rsidRDefault="000028C9" w:rsidP="0068616A">
      <w:pPr>
        <w:pStyle w:val="Title"/>
        <w:rPr>
          <w:rFonts w:asciiTheme="minorHAnsi" w:hAnsiTheme="minorHAnsi"/>
          <w:b/>
          <w:sz w:val="18"/>
          <w:szCs w:val="18"/>
        </w:rPr>
      </w:pPr>
      <w:r w:rsidRPr="0068616A">
        <w:rPr>
          <w:sz w:val="48"/>
          <w:szCs w:val="48"/>
        </w:rPr>
        <w:t>‍</w:t>
      </w:r>
      <w:r w:rsidR="0068616A" w:rsidRPr="0068616A">
        <w:rPr>
          <w:rFonts w:asciiTheme="minorHAnsi" w:hAnsiTheme="minorHAnsi"/>
          <w:sz w:val="48"/>
          <w:szCs w:val="48"/>
        </w:rPr>
        <w:t>Keila Bolen</w:t>
      </w:r>
      <w:r w:rsidR="0068616A">
        <w:rPr>
          <w:rFonts w:asciiTheme="minorHAnsi" w:hAnsiTheme="minorHAnsi"/>
          <w:sz w:val="48"/>
          <w:szCs w:val="48"/>
        </w:rPr>
        <w:t xml:space="preserve">  </w:t>
      </w:r>
      <w:r w:rsidR="00514B2C">
        <w:rPr>
          <w:rFonts w:asciiTheme="minorHAnsi" w:hAnsiTheme="minorHAnsi"/>
          <w:sz w:val="48"/>
          <w:szCs w:val="48"/>
        </w:rPr>
        <w:t xml:space="preserve">            </w:t>
      </w:r>
      <w:r w:rsidR="00830E17">
        <w:rPr>
          <w:rFonts w:asciiTheme="minorHAnsi" w:hAnsiTheme="minorHAnsi"/>
          <w:sz w:val="48"/>
          <w:szCs w:val="48"/>
        </w:rPr>
        <w:tab/>
      </w:r>
      <w:r w:rsidR="00830E17">
        <w:rPr>
          <w:rFonts w:asciiTheme="minorHAnsi" w:hAnsiTheme="minorHAnsi"/>
          <w:sz w:val="48"/>
          <w:szCs w:val="48"/>
        </w:rPr>
        <w:tab/>
      </w:r>
      <w:r w:rsidR="00830E17">
        <w:rPr>
          <w:rFonts w:asciiTheme="minorHAnsi" w:hAnsiTheme="minorHAnsi"/>
          <w:sz w:val="48"/>
          <w:szCs w:val="48"/>
        </w:rPr>
        <w:tab/>
      </w:r>
      <w:r w:rsidR="00830E17">
        <w:rPr>
          <w:rFonts w:asciiTheme="minorHAnsi" w:hAnsiTheme="minorHAnsi"/>
          <w:sz w:val="48"/>
          <w:szCs w:val="48"/>
        </w:rPr>
        <w:tab/>
      </w:r>
      <w:r w:rsidR="00830E17">
        <w:rPr>
          <w:rFonts w:asciiTheme="minorHAnsi" w:hAnsiTheme="minorHAnsi"/>
          <w:sz w:val="48"/>
          <w:szCs w:val="48"/>
        </w:rPr>
        <w:tab/>
      </w:r>
      <w:r w:rsidR="00830E17">
        <w:rPr>
          <w:rFonts w:asciiTheme="minorHAnsi" w:hAnsiTheme="minorHAnsi"/>
          <w:sz w:val="48"/>
          <w:szCs w:val="48"/>
        </w:rPr>
        <w:tab/>
      </w:r>
      <w:r w:rsidR="00830E17">
        <w:rPr>
          <w:rFonts w:asciiTheme="minorHAnsi" w:hAnsiTheme="minorHAnsi"/>
          <w:sz w:val="48"/>
          <w:szCs w:val="48"/>
        </w:rPr>
        <w:tab/>
      </w:r>
      <w:r w:rsidR="0068616A" w:rsidRPr="0068616A">
        <w:rPr>
          <w:rFonts w:asciiTheme="minorHAnsi" w:hAnsiTheme="minorHAnsi"/>
          <w:b/>
          <w:sz w:val="18"/>
          <w:szCs w:val="18"/>
        </w:rPr>
        <w:t>keila.bolen@gmail.com</w:t>
      </w:r>
    </w:p>
    <w:p w:rsidR="00284029" w:rsidRDefault="000028C9" w:rsidP="0051449B">
      <w:pPr>
        <w:pStyle w:val="SectionHeading"/>
      </w:pPr>
      <w:r w:rsidRPr="0068616A">
        <w:rPr>
          <w:sz w:val="28"/>
        </w:rPr>
        <w:t>Objective</w:t>
      </w:r>
    </w:p>
    <w:p w:rsidR="00284029" w:rsidRDefault="0068616A" w:rsidP="0051449B">
      <w:pPr>
        <w:pStyle w:val="ListBullet"/>
        <w:numPr>
          <w:ilvl w:val="0"/>
          <w:numId w:val="0"/>
        </w:numPr>
        <w:ind w:left="144"/>
      </w:pPr>
      <w:r>
        <w:t>T</w:t>
      </w:r>
      <w:r w:rsidRPr="0068616A">
        <w:t>o succeed in a stimulating and challenging environment, where I can use my talents and skills to learn, grow, and advance both personally and professionally.</w:t>
      </w:r>
    </w:p>
    <w:p w:rsidR="00284029" w:rsidRPr="0068616A" w:rsidRDefault="000028C9" w:rsidP="0051449B">
      <w:pPr>
        <w:pStyle w:val="SectionHeading"/>
        <w:spacing w:before="300"/>
        <w:rPr>
          <w:sz w:val="28"/>
        </w:rPr>
      </w:pPr>
      <w:r w:rsidRPr="0068616A">
        <w:rPr>
          <w:sz w:val="28"/>
        </w:rPr>
        <w:t>Skills &amp; Abilities</w:t>
      </w:r>
    </w:p>
    <w:p w:rsidR="00284029" w:rsidRDefault="00731673">
      <w:pPr>
        <w:pStyle w:val="Subsection"/>
        <w:spacing w:before="100"/>
      </w:pPr>
      <w:r>
        <w:t xml:space="preserve">Project </w:t>
      </w:r>
      <w:r w:rsidR="000028C9">
        <w:t>Management</w:t>
      </w:r>
    </w:p>
    <w:p w:rsidR="00284029" w:rsidRDefault="00731673">
      <w:pPr>
        <w:pStyle w:val="ListBullet"/>
      </w:pPr>
      <w:r>
        <w:t>Selected for an employee rewards committee</w:t>
      </w:r>
      <w:bookmarkStart w:id="0" w:name="_GoBack"/>
      <w:bookmarkEnd w:id="0"/>
      <w:r w:rsidR="008353AE">
        <w:t>. Identified needs and successfully</w:t>
      </w:r>
      <w:r>
        <w:t xml:space="preserve"> created and implemented </w:t>
      </w:r>
      <w:r w:rsidR="008353AE">
        <w:t>recognition programs.</w:t>
      </w:r>
    </w:p>
    <w:p w:rsidR="00560A51" w:rsidRDefault="00560A51">
      <w:pPr>
        <w:pStyle w:val="ListBullet"/>
      </w:pPr>
      <w:r>
        <w:t xml:space="preserve">Committed to excellence in detail minding and productive flexibility </w:t>
      </w:r>
    </w:p>
    <w:p w:rsidR="00284029" w:rsidRDefault="008A3DEA" w:rsidP="0068616A">
      <w:pPr>
        <w:pStyle w:val="Subsection"/>
        <w:spacing w:before="100"/>
      </w:pPr>
      <w:r>
        <w:t>Growth</w:t>
      </w:r>
    </w:p>
    <w:p w:rsidR="00284029" w:rsidRDefault="008A3DEA" w:rsidP="008A3DEA">
      <w:pPr>
        <w:pStyle w:val="ListBullet"/>
      </w:pPr>
      <w:r w:rsidRPr="008A3DEA">
        <w:t>Proactively</w:t>
      </w:r>
      <w:r>
        <w:t xml:space="preserve"> engaged in self </w:t>
      </w:r>
      <w:r w:rsidRPr="008A3DEA">
        <w:t>development activities to support continued growth as a caring, successful professional who actively contributes to the success of the organization through adherence with all quality management practices and commitment to the organization’s vision</w:t>
      </w:r>
    </w:p>
    <w:p w:rsidR="008A3DEA" w:rsidRDefault="008A3DEA" w:rsidP="008A3DEA">
      <w:pPr>
        <w:pStyle w:val="ListBullet"/>
      </w:pPr>
      <w:r>
        <w:rPr>
          <w:color w:val="333333"/>
          <w:shd w:val="clear" w:color="auto" w:fill="FFFFFF"/>
        </w:rPr>
        <w:t>Dependable, responsible contributor committed to progress, excellence and success</w:t>
      </w:r>
    </w:p>
    <w:p w:rsidR="00284029" w:rsidRDefault="000028C9" w:rsidP="0068616A">
      <w:pPr>
        <w:pStyle w:val="Subsection"/>
        <w:spacing w:before="100"/>
      </w:pPr>
      <w:r>
        <w:t>Communication</w:t>
      </w:r>
    </w:p>
    <w:p w:rsidR="00284029" w:rsidRDefault="008353AE">
      <w:pPr>
        <w:pStyle w:val="ListBullet"/>
      </w:pPr>
      <w:r>
        <w:t>Experience with creating and delivering concise and effective power point presentations.</w:t>
      </w:r>
    </w:p>
    <w:p w:rsidR="008A3DEA" w:rsidRDefault="008A3DEA">
      <w:pPr>
        <w:pStyle w:val="ListBullet"/>
      </w:pPr>
      <w:r>
        <w:t xml:space="preserve">Practiced listener </w:t>
      </w:r>
    </w:p>
    <w:p w:rsidR="008A3DEA" w:rsidRDefault="008A3DEA" w:rsidP="008A3DEA">
      <w:pPr>
        <w:pStyle w:val="ListBullet"/>
      </w:pPr>
      <w:r>
        <w:t>Effective written and oral communication skills</w:t>
      </w:r>
    </w:p>
    <w:p w:rsidR="00284029" w:rsidRDefault="008353AE" w:rsidP="0068616A">
      <w:pPr>
        <w:pStyle w:val="Subsection"/>
        <w:spacing w:before="100"/>
      </w:pPr>
      <w:r>
        <w:t>Efficiency</w:t>
      </w:r>
    </w:p>
    <w:p w:rsidR="00284029" w:rsidRDefault="008353AE">
      <w:pPr>
        <w:pStyle w:val="ListBullet"/>
      </w:pPr>
      <w:r>
        <w:t xml:space="preserve">Experience with identifying redundant practices and procedures. Effective at eliminating redundancy by removing or replacing </w:t>
      </w:r>
      <w:r w:rsidR="00560A51">
        <w:t>ineffective strategies.</w:t>
      </w:r>
    </w:p>
    <w:p w:rsidR="00560A51" w:rsidRDefault="00560A51">
      <w:pPr>
        <w:pStyle w:val="ListBullet"/>
      </w:pPr>
      <w:r>
        <w:t>Proven ability to prioritize well to accomplish goals and achievements in the timeliest manner.</w:t>
      </w:r>
    </w:p>
    <w:p w:rsidR="008A3DEA" w:rsidRDefault="00560A51" w:rsidP="008A3DEA">
      <w:pPr>
        <w:pStyle w:val="ListBullet"/>
      </w:pPr>
      <w:r>
        <w:t xml:space="preserve">Demonstrated consistent retention of expert knowledge in areas relevant to my positions. </w:t>
      </w:r>
    </w:p>
    <w:p w:rsidR="008A3DEA" w:rsidRDefault="0051449B" w:rsidP="008A3DEA">
      <w:pPr>
        <w:pStyle w:val="Subsection"/>
        <w:spacing w:before="100"/>
      </w:pPr>
      <w:r>
        <w:t>Tools</w:t>
      </w:r>
    </w:p>
    <w:p w:rsidR="0051449B" w:rsidRDefault="0051449B" w:rsidP="0051449B">
      <w:pPr>
        <w:pStyle w:val="ListBullet"/>
      </w:pPr>
      <w:r>
        <w:t>Proficient in Microsoft Office Professional Suite, including but not limited to Word, Excel, OneNote, and PowerPoint</w:t>
      </w:r>
    </w:p>
    <w:p w:rsidR="008A3DEA" w:rsidRDefault="0051449B" w:rsidP="0051449B">
      <w:pPr>
        <w:pStyle w:val="ListBullet"/>
      </w:pPr>
      <w:r>
        <w:t xml:space="preserve">Ability to learn new systems quickly </w:t>
      </w:r>
    </w:p>
    <w:p w:rsidR="00DB61CA" w:rsidRDefault="000028C9" w:rsidP="00DB61CA">
      <w:pPr>
        <w:pStyle w:val="SectionHeading"/>
        <w:spacing w:before="300"/>
        <w:rPr>
          <w:b w:val="0"/>
          <w:color w:val="191919" w:themeColor="background2" w:themeShade="1A"/>
          <w:szCs w:val="18"/>
        </w:rPr>
      </w:pPr>
      <w:r w:rsidRPr="0068616A">
        <w:rPr>
          <w:sz w:val="28"/>
        </w:rPr>
        <w:t>Experience</w:t>
      </w:r>
    </w:p>
    <w:sdt>
      <w:sdtPr>
        <w:rPr>
          <w:b w:val="0"/>
          <w:bCs w:val="0"/>
          <w:caps w:val="0"/>
          <w:color w:val="404040" w:themeColor="text1" w:themeTint="BF"/>
        </w:rPr>
        <w:id w:val="1888134904"/>
      </w:sdtPr>
      <w:sdtEndPr/>
      <w:sdtContent>
        <w:p w:rsidR="00DB61CA" w:rsidRDefault="00DB61CA" w:rsidP="00DB61CA">
          <w:pPr>
            <w:pStyle w:val="Subsection"/>
            <w:spacing w:before="100"/>
          </w:pPr>
          <w:r>
            <w:t>aCCOUNT eXECUTIVE | CHI PAYMENT SYSTEMS | nOV 2015 - PRESENT</w:t>
          </w:r>
        </w:p>
        <w:p w:rsidR="00DB61CA" w:rsidRDefault="00DB61CA" w:rsidP="00DB61CA">
          <w:pPr>
            <w:pStyle w:val="ListBullet"/>
          </w:pPr>
          <w:r w:rsidRPr="00DB61CA">
            <w:t>Set up new and existing businesses with the ability to accept credit card transactions, offering the most competitive rates an</w:t>
          </w:r>
          <w:r>
            <w:t>d fees to prospective merchants.</w:t>
          </w:r>
        </w:p>
      </w:sdtContent>
    </w:sdt>
    <w:p w:rsidR="00284029" w:rsidRDefault="00731673">
      <w:pPr>
        <w:pStyle w:val="Subsection"/>
        <w:spacing w:before="100"/>
      </w:pPr>
      <w:r>
        <w:t>Quality Review, Audit Sr. Associate</w:t>
      </w:r>
      <w:r w:rsidR="000028C9">
        <w:t> | </w:t>
      </w:r>
      <w:r>
        <w:t>Cigna Health and Life Insurance</w:t>
      </w:r>
      <w:r w:rsidR="000028C9">
        <w:t> | </w:t>
      </w:r>
      <w:r w:rsidR="00DB61CA">
        <w:t>Feb 2012 - SEPT</w:t>
      </w:r>
      <w:r>
        <w:t xml:space="preserve"> 2015</w:t>
      </w:r>
    </w:p>
    <w:p w:rsidR="00284029" w:rsidRDefault="00D76B3A">
      <w:pPr>
        <w:pStyle w:val="ListBullet"/>
      </w:pPr>
      <w:r>
        <w:t>Conducted</w:t>
      </w:r>
      <w:r w:rsidR="00116BCD">
        <w:t xml:space="preserve"> quality</w:t>
      </w:r>
      <w:r>
        <w:t xml:space="preserve"> </w:t>
      </w:r>
      <w:r w:rsidR="00501C9F">
        <w:t>audits for new group, renewal</w:t>
      </w:r>
      <w:r w:rsidR="00BF6C99">
        <w:t xml:space="preserve">, and changes for </w:t>
      </w:r>
      <w:r w:rsidR="00A04CFA">
        <w:t xml:space="preserve">rates, </w:t>
      </w:r>
      <w:r w:rsidR="00D568B6">
        <w:t xml:space="preserve">group setup, booklets, </w:t>
      </w:r>
      <w:r w:rsidR="00147F26">
        <w:t xml:space="preserve">and </w:t>
      </w:r>
      <w:r w:rsidR="00116BCD">
        <w:t>contracts.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</w:sdtPr>
          <w:sdtEndPr/>
          <w:sdtContent>
            <w:p w:rsidR="00284029" w:rsidRDefault="00731673" w:rsidP="00731673">
              <w:pPr>
                <w:pStyle w:val="Subsection"/>
                <w:spacing w:before="100"/>
              </w:pPr>
              <w:r>
                <w:t>Customer Advocate -CA II</w:t>
              </w:r>
              <w:r w:rsidR="000028C9">
                <w:t> | </w:t>
              </w:r>
              <w:r>
                <w:t>Blue Cross Blue Shield of TX</w:t>
              </w:r>
              <w:r w:rsidR="000028C9">
                <w:t> | </w:t>
              </w:r>
              <w:r>
                <w:t>Dec 2008 - July 2011</w:t>
              </w:r>
            </w:p>
            <w:p w:rsidR="00731673" w:rsidRDefault="00460FAA">
              <w:pPr>
                <w:pStyle w:val="ListBullet"/>
              </w:pPr>
              <w:r>
                <w:t xml:space="preserve">Assisted </w:t>
              </w:r>
              <w:r w:rsidR="00DC66B0">
                <w:t xml:space="preserve">providers on </w:t>
              </w:r>
              <w:r w:rsidR="009F2CE8">
                <w:t>in</w:t>
              </w:r>
              <w:r w:rsidR="001A559A">
                <w:t xml:space="preserve">bound </w:t>
              </w:r>
              <w:r w:rsidR="009F2CE8">
                <w:t>calls</w:t>
              </w:r>
              <w:r w:rsidR="00CC5E4D">
                <w:t xml:space="preserve"> </w:t>
              </w:r>
              <w:r w:rsidR="006E0C3E">
                <w:t xml:space="preserve">with any issues </w:t>
              </w:r>
              <w:r w:rsidR="002E13EA">
                <w:t>inclu</w:t>
              </w:r>
              <w:r w:rsidR="004570C9">
                <w:t>ding but not limi</w:t>
              </w:r>
              <w:r w:rsidR="008A57AF">
                <w:t xml:space="preserve">ted </w:t>
              </w:r>
              <w:r w:rsidR="006E0C3E">
                <w:t>to</w:t>
              </w:r>
              <w:r w:rsidR="00081A4F">
                <w:t xml:space="preserve"> benefits, </w:t>
              </w:r>
              <w:r w:rsidR="00AE67AA">
                <w:t xml:space="preserve">claims, adjustments, </w:t>
              </w:r>
              <w:r w:rsidR="00E57A51">
                <w:t xml:space="preserve">and </w:t>
              </w:r>
              <w:r w:rsidR="00EF7999">
                <w:t>authorizations.</w:t>
              </w:r>
              <w:r w:rsidR="002574B4">
                <w:t xml:space="preserve"> </w:t>
              </w:r>
              <w:r w:rsidR="002966BB">
                <w:t>My last 2 years there</w:t>
              </w:r>
              <w:r w:rsidR="00A179E2">
                <w:t xml:space="preserve"> I had 100% </w:t>
              </w:r>
              <w:r w:rsidR="00F17552">
                <w:t xml:space="preserve">quality and numerous compliment calls. 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272898221"/>
          </w:sdtPr>
          <w:sdtEndPr/>
          <w:sdtContent>
            <w:p w:rsidR="00731673" w:rsidRDefault="00731673" w:rsidP="0068616A">
              <w:pPr>
                <w:pStyle w:val="Subsection"/>
                <w:spacing w:before="100"/>
              </w:pPr>
              <w:r>
                <w:t>Inbound Account Manager | Waste Management | Feb 2006 - Sept 2008</w:t>
              </w:r>
            </w:p>
            <w:p w:rsidR="00731673" w:rsidRDefault="00AE67C8" w:rsidP="00731673">
              <w:pPr>
                <w:pStyle w:val="ListBullet"/>
              </w:pPr>
              <w:r>
                <w:t xml:space="preserve">Managed </w:t>
              </w:r>
              <w:proofErr w:type="gramStart"/>
              <w:r>
                <w:t>business to business</w:t>
              </w:r>
              <w:proofErr w:type="gramEnd"/>
              <w:r>
                <w:t xml:space="preserve"> </w:t>
              </w:r>
              <w:r w:rsidR="00BA6866">
                <w:t xml:space="preserve">accounts in all aspects of </w:t>
              </w:r>
              <w:r w:rsidR="00B551AE">
                <w:t xml:space="preserve">service. </w:t>
              </w:r>
              <w:r w:rsidR="00723A8B">
                <w:t>Negotiated contracts on new as well</w:t>
              </w:r>
              <w:r w:rsidR="002414F8">
                <w:t xml:space="preserve"> as retention calls to ensure </w:t>
              </w:r>
              <w:r w:rsidR="00661C7A">
                <w:t>customer satisfaction</w:t>
              </w:r>
              <w:proofErr w:type="gramStart"/>
              <w:r w:rsidR="00661C7A">
                <w:t>,  balanced</w:t>
              </w:r>
              <w:proofErr w:type="gramEnd"/>
              <w:r w:rsidR="00661C7A">
                <w:t xml:space="preserve"> with an </w:t>
              </w:r>
              <w:r w:rsidR="003069EA">
                <w:t xml:space="preserve">acceptable profit margin for the </w:t>
              </w:r>
              <w:r w:rsidR="00584498">
                <w:t>company.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734089694"/>
          </w:sdtPr>
          <w:sdtEndPr/>
          <w:sdtContent>
            <w:p w:rsidR="00731673" w:rsidRDefault="00731673" w:rsidP="00731673">
              <w:pPr>
                <w:pStyle w:val="Subsection"/>
                <w:spacing w:before="100"/>
              </w:pPr>
              <w:r>
                <w:t>Customer Service – Sales | Citigroup | Feb 2005 - Nov 2005</w:t>
              </w:r>
            </w:p>
            <w:p w:rsidR="0051449B" w:rsidRPr="0051449B" w:rsidRDefault="00B41D5D" w:rsidP="0051449B">
              <w:pPr>
                <w:pStyle w:val="ListBullet"/>
              </w:pPr>
              <w:proofErr w:type="gramStart"/>
              <w:r>
                <w:t xml:space="preserve">Took inbound </w:t>
              </w:r>
              <w:r w:rsidR="00A94F7D">
                <w:t xml:space="preserve">calls for the </w:t>
              </w:r>
              <w:r w:rsidR="00F800EC">
                <w:t xml:space="preserve">credit card </w:t>
              </w:r>
              <w:r w:rsidR="00B02321">
                <w:t>department.</w:t>
              </w:r>
              <w:proofErr w:type="gramEnd"/>
              <w:r w:rsidR="00B02321">
                <w:t xml:space="preserve"> Assisted cardholders and </w:t>
              </w:r>
              <w:r w:rsidR="00BF284E">
                <w:t xml:space="preserve">educated them when </w:t>
              </w:r>
              <w:r w:rsidR="009C218D">
                <w:t xml:space="preserve">necessary. Offered card related </w:t>
              </w:r>
              <w:r w:rsidR="00F81166">
                <w:t>products and services</w:t>
              </w:r>
              <w:proofErr w:type="gramStart"/>
              <w:r w:rsidR="00F81166">
                <w:t>,  based</w:t>
              </w:r>
              <w:proofErr w:type="gramEnd"/>
              <w:r w:rsidR="00F81166">
                <w:t xml:space="preserve"> on qualifications and the type of call. </w:t>
              </w:r>
              <w:r w:rsidR="003D59CB">
                <w:t xml:space="preserve">Maintained </w:t>
              </w:r>
              <w:r w:rsidR="00DF33EE">
                <w:t xml:space="preserve">legal </w:t>
              </w:r>
              <w:r w:rsidR="003D59CB">
                <w:t xml:space="preserve">compliance </w:t>
              </w:r>
              <w:r w:rsidR="00983BA3">
                <w:t>at all times.</w:t>
              </w:r>
            </w:p>
          </w:sdtContent>
        </w:sdt>
      </w:sdtContent>
    </w:sdt>
    <w:p w:rsidR="0051449B" w:rsidRPr="0068616A" w:rsidRDefault="0051449B" w:rsidP="0051449B">
      <w:pPr>
        <w:pStyle w:val="SectionHeading"/>
        <w:spacing w:before="300"/>
        <w:rPr>
          <w:sz w:val="28"/>
        </w:rPr>
      </w:pPr>
      <w:r>
        <w:rPr>
          <w:sz w:val="28"/>
        </w:rPr>
        <w:t xml:space="preserve">LinkedIn </w:t>
      </w:r>
      <w:r>
        <w:rPr>
          <w:sz w:val="22"/>
        </w:rPr>
        <w:t>(Details &amp; R</w:t>
      </w:r>
      <w:r w:rsidRPr="0051449B">
        <w:rPr>
          <w:sz w:val="22"/>
        </w:rPr>
        <w:t xml:space="preserve">eferences) </w:t>
      </w:r>
    </w:p>
    <w:p w:rsidR="0051449B" w:rsidRPr="0051449B" w:rsidRDefault="0051449B" w:rsidP="0051449B">
      <w:pPr>
        <w:pStyle w:val="ListBullet"/>
        <w:numPr>
          <w:ilvl w:val="0"/>
          <w:numId w:val="0"/>
        </w:numPr>
        <w:ind w:left="144"/>
        <w:rPr>
          <w:u w:val="single"/>
        </w:rPr>
      </w:pPr>
      <w:r w:rsidRPr="0051449B">
        <w:rPr>
          <w:u w:val="single"/>
        </w:rPr>
        <w:t>https://www.linkedin.com/pub/keila-bolen/100/2a3/314</w:t>
      </w:r>
    </w:p>
    <w:sectPr w:rsidR="0051449B" w:rsidRPr="0051449B" w:rsidSect="009F6162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42B" w:rsidRDefault="004C342B">
      <w:pPr>
        <w:spacing w:after="0"/>
      </w:pPr>
      <w:r>
        <w:separator/>
      </w:r>
    </w:p>
  </w:endnote>
  <w:endnote w:type="continuationSeparator" w:id="0">
    <w:p w:rsidR="004C342B" w:rsidRDefault="004C34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029" w:rsidRDefault="000028C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0E1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42B" w:rsidRDefault="004C342B">
      <w:pPr>
        <w:spacing w:after="0"/>
      </w:pPr>
      <w:r>
        <w:separator/>
      </w:r>
    </w:p>
  </w:footnote>
  <w:footnote w:type="continuationSeparator" w:id="0">
    <w:p w:rsidR="004C342B" w:rsidRDefault="004C34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702415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43FF4882"/>
    <w:multiLevelType w:val="hybridMultilevel"/>
    <w:tmpl w:val="F158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6A"/>
    <w:rsid w:val="000028C9"/>
    <w:rsid w:val="00081A4F"/>
    <w:rsid w:val="00083B18"/>
    <w:rsid w:val="000A6623"/>
    <w:rsid w:val="00116BCD"/>
    <w:rsid w:val="00147F26"/>
    <w:rsid w:val="001A559A"/>
    <w:rsid w:val="002414F8"/>
    <w:rsid w:val="002574B4"/>
    <w:rsid w:val="00284029"/>
    <w:rsid w:val="002966BB"/>
    <w:rsid w:val="002E13EA"/>
    <w:rsid w:val="002E46A6"/>
    <w:rsid w:val="003069EA"/>
    <w:rsid w:val="00326443"/>
    <w:rsid w:val="00382079"/>
    <w:rsid w:val="003D59CB"/>
    <w:rsid w:val="00406B39"/>
    <w:rsid w:val="004570C9"/>
    <w:rsid w:val="00460FAA"/>
    <w:rsid w:val="004C342B"/>
    <w:rsid w:val="004C3F60"/>
    <w:rsid w:val="004D6BFA"/>
    <w:rsid w:val="00501C9F"/>
    <w:rsid w:val="0051449B"/>
    <w:rsid w:val="00514B2C"/>
    <w:rsid w:val="00560A51"/>
    <w:rsid w:val="00576FE5"/>
    <w:rsid w:val="00584498"/>
    <w:rsid w:val="005925A2"/>
    <w:rsid w:val="005E3816"/>
    <w:rsid w:val="005F1A69"/>
    <w:rsid w:val="00610222"/>
    <w:rsid w:val="00611811"/>
    <w:rsid w:val="00661C7A"/>
    <w:rsid w:val="006637F3"/>
    <w:rsid w:val="0068616A"/>
    <w:rsid w:val="006B30F7"/>
    <w:rsid w:val="006E0C3E"/>
    <w:rsid w:val="006E5F67"/>
    <w:rsid w:val="006E7215"/>
    <w:rsid w:val="00722159"/>
    <w:rsid w:val="00723A8B"/>
    <w:rsid w:val="00731673"/>
    <w:rsid w:val="00757685"/>
    <w:rsid w:val="00830E17"/>
    <w:rsid w:val="008353AE"/>
    <w:rsid w:val="008671AB"/>
    <w:rsid w:val="0088256E"/>
    <w:rsid w:val="008A3DEA"/>
    <w:rsid w:val="008A57AF"/>
    <w:rsid w:val="00905CB7"/>
    <w:rsid w:val="00983BA3"/>
    <w:rsid w:val="009C218D"/>
    <w:rsid w:val="009F2CE8"/>
    <w:rsid w:val="009F6162"/>
    <w:rsid w:val="00A04CFA"/>
    <w:rsid w:val="00A15421"/>
    <w:rsid w:val="00A179E2"/>
    <w:rsid w:val="00A23811"/>
    <w:rsid w:val="00A94F7D"/>
    <w:rsid w:val="00AE67AA"/>
    <w:rsid w:val="00AE67C8"/>
    <w:rsid w:val="00AF55E9"/>
    <w:rsid w:val="00AF5AFC"/>
    <w:rsid w:val="00B02321"/>
    <w:rsid w:val="00B41D5D"/>
    <w:rsid w:val="00B551AE"/>
    <w:rsid w:val="00BA6866"/>
    <w:rsid w:val="00BF284E"/>
    <w:rsid w:val="00BF68C1"/>
    <w:rsid w:val="00BF6C99"/>
    <w:rsid w:val="00C15D9F"/>
    <w:rsid w:val="00C33E6B"/>
    <w:rsid w:val="00CC5E4D"/>
    <w:rsid w:val="00CD56FD"/>
    <w:rsid w:val="00D36DFF"/>
    <w:rsid w:val="00D568B6"/>
    <w:rsid w:val="00D76B3A"/>
    <w:rsid w:val="00DB61CA"/>
    <w:rsid w:val="00DC66B0"/>
    <w:rsid w:val="00DE3B42"/>
    <w:rsid w:val="00DF33EE"/>
    <w:rsid w:val="00E3740A"/>
    <w:rsid w:val="00E57A51"/>
    <w:rsid w:val="00EA3175"/>
    <w:rsid w:val="00EB306A"/>
    <w:rsid w:val="00EF7999"/>
    <w:rsid w:val="00F17552"/>
    <w:rsid w:val="00F7341E"/>
    <w:rsid w:val="00F77C96"/>
    <w:rsid w:val="00F800EC"/>
    <w:rsid w:val="00F81166"/>
    <w:rsid w:val="00F96AB2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customStyle="1" w:styleId="BulletedListItem1">
    <w:name w:val="Bulleted List Item 1"/>
    <w:basedOn w:val="Normal"/>
    <w:rsid w:val="008A3DEA"/>
    <w:pPr>
      <w:numPr>
        <w:numId w:val="5"/>
      </w:numPr>
      <w:spacing w:before="240" w:after="0"/>
    </w:pPr>
    <w:rPr>
      <w:rFonts w:ascii="Arial Narrow" w:eastAsia="Times New Roman" w:hAnsi="Arial Narrow" w:cs="Times New Roman"/>
      <w:color w:val="auto"/>
      <w:spacing w:val="-5"/>
      <w:sz w:val="22"/>
      <w:lang w:eastAsia="en-US"/>
    </w:rPr>
  </w:style>
  <w:style w:type="paragraph" w:customStyle="1" w:styleId="BulletedListItem">
    <w:name w:val="Bulleted List Item"/>
    <w:basedOn w:val="BulletedListItem1"/>
    <w:next w:val="BodyText"/>
    <w:rsid w:val="008A3DEA"/>
    <w:pPr>
      <w:spacing w:befor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8A3D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DEA"/>
  </w:style>
  <w:style w:type="character" w:styleId="Hyperlink">
    <w:name w:val="Hyperlink"/>
    <w:basedOn w:val="DefaultParagraphFont"/>
    <w:uiPriority w:val="99"/>
    <w:unhideWhenUsed/>
    <w:rsid w:val="0051449B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0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B61C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E3816"/>
    <w:pPr>
      <w:spacing w:after="0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E3816"/>
    <w:rPr>
      <w:rFonts w:eastAsiaTheme="minorEastAsia"/>
      <w:color w:val="auto"/>
      <w:sz w:val="22"/>
      <w:szCs w:val="22"/>
    </w:rPr>
  </w:style>
  <w:style w:type="paragraph" w:styleId="Revision">
    <w:name w:val="Revision"/>
    <w:hidden/>
    <w:uiPriority w:val="99"/>
    <w:semiHidden/>
    <w:rsid w:val="00905CB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customStyle="1" w:styleId="BulletedListItem1">
    <w:name w:val="Bulleted List Item 1"/>
    <w:basedOn w:val="Normal"/>
    <w:rsid w:val="008A3DEA"/>
    <w:pPr>
      <w:numPr>
        <w:numId w:val="5"/>
      </w:numPr>
      <w:spacing w:before="240" w:after="0"/>
    </w:pPr>
    <w:rPr>
      <w:rFonts w:ascii="Arial Narrow" w:eastAsia="Times New Roman" w:hAnsi="Arial Narrow" w:cs="Times New Roman"/>
      <w:color w:val="auto"/>
      <w:spacing w:val="-5"/>
      <w:sz w:val="22"/>
      <w:lang w:eastAsia="en-US"/>
    </w:rPr>
  </w:style>
  <w:style w:type="paragraph" w:customStyle="1" w:styleId="BulletedListItem">
    <w:name w:val="Bulleted List Item"/>
    <w:basedOn w:val="BulletedListItem1"/>
    <w:next w:val="BodyText"/>
    <w:rsid w:val="008A3DEA"/>
    <w:pPr>
      <w:spacing w:befor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8A3D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DEA"/>
  </w:style>
  <w:style w:type="character" w:styleId="Hyperlink">
    <w:name w:val="Hyperlink"/>
    <w:basedOn w:val="DefaultParagraphFont"/>
    <w:uiPriority w:val="99"/>
    <w:unhideWhenUsed/>
    <w:rsid w:val="0051449B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0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B61C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E3816"/>
    <w:pPr>
      <w:spacing w:after="0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E3816"/>
    <w:rPr>
      <w:rFonts w:eastAsiaTheme="minorEastAsia"/>
      <w:color w:val="auto"/>
      <w:sz w:val="22"/>
      <w:szCs w:val="22"/>
    </w:rPr>
  </w:style>
  <w:style w:type="paragraph" w:styleId="Revision">
    <w:name w:val="Revision"/>
    <w:hidden/>
    <w:uiPriority w:val="99"/>
    <w:semiHidden/>
    <w:rsid w:val="00905CB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na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6586 San Ignacio Ave, San Jose CA 95119</CompanyAddress>
  <CompanyPhone>(850)333-2811</CompanyPhone>
  <CompanyFax/>
  <CompanyEmail>keila.bolen@gmail.com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Keila.me</vt:lpstr>
    </vt:vector>
  </TitlesOfParts>
  <Company>Keila.me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Keila.me</dc:title>
  <dc:creator>Keila Bolen</dc:creator>
  <cp:lastModifiedBy>keila.bolen@gmail.com</cp:lastModifiedBy>
  <cp:revision>2</cp:revision>
  <dcterms:created xsi:type="dcterms:W3CDTF">2016-01-06T04:45:00Z</dcterms:created>
  <dcterms:modified xsi:type="dcterms:W3CDTF">2016-01-06T04:45:00Z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